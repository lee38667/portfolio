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59D3" w14:textId="2BCEFA9E" w:rsidR="00535F87" w:rsidRDefault="0051367B" w:rsidP="00262B0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1CC3A" wp14:editId="3A2FB1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46760" cy="731520"/>
                <wp:effectExtent l="0" t="0" r="15240" b="11430"/>
                <wp:wrapNone/>
                <wp:docPr id="671870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B868" w14:textId="7FE7021B" w:rsidR="009C6D8F" w:rsidRPr="009C6D8F" w:rsidRDefault="009C6D8F" w:rsidP="009C6D8F">
                            <w:pPr>
                              <w:jc w:val="center"/>
                              <w:rPr>
                                <w:rFonts w:ascii="Constantia" w:hAnsi="Constantia"/>
                                <w:sz w:val="52"/>
                                <w:szCs w:val="52"/>
                              </w:rPr>
                            </w:pPr>
                            <w:r w:rsidRPr="009C6D8F">
                              <w:rPr>
                                <w:rFonts w:ascii="Constantia" w:hAnsi="Constantia"/>
                                <w:sz w:val="52"/>
                                <w:szCs w:val="52"/>
                              </w:rPr>
                              <w:t>LJ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1CC3A" id="Oval 1" o:spid="_x0000_s1026" style="position:absolute;margin-left:0;margin-top:0;width:58.8pt;height:57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" fillcolor="white [3212]" strokecolor="#434343 [3209]" strokeweight="1pt">
                <v:stroke joinstyle="miter"/>
                <v:textbox>
                  <w:txbxContent>
                    <w:p w14:paraId="7B05B868" w14:textId="7FE7021B" w:rsidR="009C6D8F" w:rsidRPr="009C6D8F" w:rsidRDefault="009C6D8F" w:rsidP="009C6D8F">
                      <w:pPr>
                        <w:jc w:val="center"/>
                        <w:rPr>
                          <w:rFonts w:ascii="Constantia" w:hAnsi="Constantia"/>
                          <w:sz w:val="52"/>
                          <w:szCs w:val="52"/>
                        </w:rPr>
                      </w:pPr>
                      <w:r w:rsidRPr="009C6D8F">
                        <w:rPr>
                          <w:rFonts w:ascii="Constantia" w:hAnsi="Constantia"/>
                          <w:sz w:val="52"/>
                          <w:szCs w:val="52"/>
                        </w:rPr>
                        <w:t>LJ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697C"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2197DDCA" wp14:editId="38C48DBA">
                <wp:simplePos x="0" y="0"/>
                <wp:positionH relativeFrom="page">
                  <wp:align>right</wp:align>
                </wp:positionH>
                <wp:positionV relativeFrom="paragraph">
                  <wp:posOffset>-340995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3398" id="Rectangle 3" o:spid="_x0000_s1026" alt="&quot;&quot;" style="position:absolute;margin-left:560.8pt;margin-top:-26.85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" fillcolor="white [321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horzAnchor="margin" w:tblpXSpec="center" w:tblpY="922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903"/>
        <w:gridCol w:w="1860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20BC366B" w14:textId="77777777" w:rsidTr="0038395B">
        <w:tc>
          <w:tcPr>
            <w:tcW w:w="540" w:type="dxa"/>
          </w:tcPr>
          <w:p w14:paraId="37C1E1F3" w14:textId="77777777" w:rsidR="00166F4D" w:rsidRDefault="00166F4D" w:rsidP="0051367B"/>
        </w:tc>
        <w:tc>
          <w:tcPr>
            <w:tcW w:w="10589" w:type="dxa"/>
            <w:gridSpan w:val="8"/>
          </w:tcPr>
          <w:p w14:paraId="6F367095" w14:textId="77777777" w:rsidR="009638EA" w:rsidRDefault="009638EA" w:rsidP="0051367B">
            <w:pPr>
              <w:pStyle w:val="Title"/>
            </w:pPr>
          </w:p>
          <w:p w14:paraId="2405E924" w14:textId="50F79A8E" w:rsidR="00166F4D" w:rsidRDefault="009C6D8F" w:rsidP="0051367B">
            <w:pPr>
              <w:pStyle w:val="Title"/>
            </w:pPr>
            <w:r>
              <w:t>Lineekela</w:t>
            </w:r>
            <w:r w:rsidR="00C536CA">
              <w:t>.J</w:t>
            </w:r>
            <w:r>
              <w:t xml:space="preserve"> Shinavene</w:t>
            </w:r>
          </w:p>
        </w:tc>
        <w:tc>
          <w:tcPr>
            <w:tcW w:w="450" w:type="dxa"/>
          </w:tcPr>
          <w:p w14:paraId="11CDD6F5" w14:textId="77777777" w:rsidR="00166F4D" w:rsidRDefault="00166F4D" w:rsidP="0051367B"/>
        </w:tc>
      </w:tr>
      <w:tr w:rsidR="00166F4D" w14:paraId="1C89D6BC" w14:textId="77777777" w:rsidTr="0038395B">
        <w:tc>
          <w:tcPr>
            <w:tcW w:w="540" w:type="dxa"/>
          </w:tcPr>
          <w:p w14:paraId="6F80704C" w14:textId="77777777" w:rsidR="00166F4D" w:rsidRDefault="00166F4D" w:rsidP="0051367B"/>
        </w:tc>
        <w:tc>
          <w:tcPr>
            <w:tcW w:w="3763" w:type="dxa"/>
            <w:gridSpan w:val="2"/>
            <w:tcBorders>
              <w:bottom w:val="single" w:sz="4" w:space="0" w:color="auto"/>
            </w:tcBorders>
          </w:tcPr>
          <w:p w14:paraId="2D61141D" w14:textId="77777777" w:rsidR="00166F4D" w:rsidRDefault="00166F4D" w:rsidP="0051367B"/>
        </w:tc>
        <w:tc>
          <w:tcPr>
            <w:tcW w:w="976" w:type="dxa"/>
            <w:tcBorders>
              <w:bottom w:val="single" w:sz="4" w:space="0" w:color="auto"/>
            </w:tcBorders>
          </w:tcPr>
          <w:p w14:paraId="004D63CC" w14:textId="77777777" w:rsidR="00166F4D" w:rsidRDefault="00166F4D" w:rsidP="0051367B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33FA329F" w14:textId="77777777" w:rsidR="00166F4D" w:rsidRDefault="00166F4D" w:rsidP="0051367B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074C95E" w14:textId="77777777" w:rsidR="00166F4D" w:rsidRDefault="00166F4D" w:rsidP="0051367B"/>
        </w:tc>
        <w:tc>
          <w:tcPr>
            <w:tcW w:w="450" w:type="dxa"/>
          </w:tcPr>
          <w:p w14:paraId="3B5DE793" w14:textId="77777777" w:rsidR="00166F4D" w:rsidRDefault="00166F4D" w:rsidP="0051367B"/>
        </w:tc>
      </w:tr>
      <w:tr w:rsidR="00166F4D" w14:paraId="74B9A6D8" w14:textId="77777777" w:rsidTr="0038395B">
        <w:trPr>
          <w:trHeight w:val="873"/>
        </w:trPr>
        <w:tc>
          <w:tcPr>
            <w:tcW w:w="540" w:type="dxa"/>
          </w:tcPr>
          <w:p w14:paraId="6EFFA616" w14:textId="77777777" w:rsidR="00166F4D" w:rsidRDefault="00166F4D" w:rsidP="0051367B"/>
        </w:tc>
        <w:tc>
          <w:tcPr>
            <w:tcW w:w="1058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3983F" w14:textId="6756EE94" w:rsidR="00166F4D" w:rsidRDefault="009C6D8F" w:rsidP="0051367B">
            <w:pPr>
              <w:pStyle w:val="Subtitle"/>
            </w:pPr>
            <w:r>
              <w:t>Aspiring Software engineer</w:t>
            </w:r>
          </w:p>
        </w:tc>
        <w:tc>
          <w:tcPr>
            <w:tcW w:w="450" w:type="dxa"/>
          </w:tcPr>
          <w:p w14:paraId="19448547" w14:textId="77777777" w:rsidR="00166F4D" w:rsidRDefault="00166F4D" w:rsidP="0051367B"/>
        </w:tc>
      </w:tr>
      <w:tr w:rsidR="00166F4D" w14:paraId="1DD4B370" w14:textId="77777777" w:rsidTr="0038395B">
        <w:trPr>
          <w:trHeight w:val="350"/>
        </w:trPr>
        <w:tc>
          <w:tcPr>
            <w:tcW w:w="540" w:type="dxa"/>
          </w:tcPr>
          <w:p w14:paraId="11429333" w14:textId="77777777" w:rsidR="00166F4D" w:rsidRDefault="00166F4D" w:rsidP="0051367B"/>
        </w:tc>
        <w:tc>
          <w:tcPr>
            <w:tcW w:w="3763" w:type="dxa"/>
            <w:gridSpan w:val="2"/>
            <w:tcBorders>
              <w:top w:val="single" w:sz="4" w:space="0" w:color="auto"/>
            </w:tcBorders>
          </w:tcPr>
          <w:p w14:paraId="4215C034" w14:textId="77777777" w:rsidR="00166F4D" w:rsidRDefault="00166F4D" w:rsidP="0051367B"/>
        </w:tc>
        <w:tc>
          <w:tcPr>
            <w:tcW w:w="976" w:type="dxa"/>
            <w:tcBorders>
              <w:top w:val="single" w:sz="4" w:space="0" w:color="auto"/>
            </w:tcBorders>
          </w:tcPr>
          <w:p w14:paraId="577B58F7" w14:textId="77777777" w:rsidR="00166F4D" w:rsidRDefault="00166F4D" w:rsidP="0051367B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3210DFE9" w14:textId="77777777" w:rsidR="00166F4D" w:rsidRDefault="00166F4D" w:rsidP="0051367B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4C6AC1DD" w14:textId="77777777" w:rsidR="00166F4D" w:rsidRDefault="00166F4D" w:rsidP="0051367B"/>
        </w:tc>
        <w:tc>
          <w:tcPr>
            <w:tcW w:w="450" w:type="dxa"/>
          </w:tcPr>
          <w:p w14:paraId="369C1B6B" w14:textId="77777777" w:rsidR="00166F4D" w:rsidRDefault="00166F4D" w:rsidP="0051367B"/>
        </w:tc>
      </w:tr>
      <w:tr w:rsidR="00C637EF" w14:paraId="328E897B" w14:textId="77777777" w:rsidTr="0038395B">
        <w:trPr>
          <w:trHeight w:val="405"/>
        </w:trPr>
        <w:tc>
          <w:tcPr>
            <w:tcW w:w="540" w:type="dxa"/>
          </w:tcPr>
          <w:p w14:paraId="03F481D2" w14:textId="77777777" w:rsidR="00166F4D" w:rsidRDefault="00166F4D" w:rsidP="0051367B"/>
        </w:tc>
        <w:tc>
          <w:tcPr>
            <w:tcW w:w="1903" w:type="dxa"/>
            <w:tcBorders>
              <w:bottom w:val="single" w:sz="4" w:space="0" w:color="auto"/>
            </w:tcBorders>
          </w:tcPr>
          <w:p w14:paraId="5624F642" w14:textId="77777777" w:rsidR="00166F4D" w:rsidRDefault="00000000" w:rsidP="0051367B">
            <w:pPr>
              <w:pStyle w:val="Heading1"/>
            </w:pPr>
            <w:sdt>
              <w:sdtPr>
                <w:id w:val="63298779"/>
                <w:placeholder>
                  <w:docPart w:val="15FF66B2DF174704B66F0E7F310D6976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860" w:type="dxa"/>
          </w:tcPr>
          <w:p w14:paraId="630818D1" w14:textId="77777777" w:rsidR="00166F4D" w:rsidRDefault="00166F4D" w:rsidP="0051367B">
            <w:pPr>
              <w:pStyle w:val="Heading1"/>
            </w:pPr>
          </w:p>
        </w:tc>
        <w:tc>
          <w:tcPr>
            <w:tcW w:w="976" w:type="dxa"/>
          </w:tcPr>
          <w:p w14:paraId="48ACF7C5" w14:textId="77777777" w:rsidR="00166F4D" w:rsidRDefault="00166F4D" w:rsidP="0051367B"/>
        </w:tc>
        <w:tc>
          <w:tcPr>
            <w:tcW w:w="900" w:type="dxa"/>
            <w:tcBorders>
              <w:bottom w:val="single" w:sz="4" w:space="0" w:color="auto"/>
            </w:tcBorders>
          </w:tcPr>
          <w:p w14:paraId="2EAA2559" w14:textId="77777777" w:rsidR="00166F4D" w:rsidRDefault="00000000" w:rsidP="0051367B">
            <w:pPr>
              <w:pStyle w:val="Heading1"/>
            </w:pPr>
            <w:sdt>
              <w:sdtPr>
                <w:id w:val="-447008296"/>
                <w:placeholder>
                  <w:docPart w:val="AA913F5EDE354677B18AD058F8E80E7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50678692" w14:textId="77777777" w:rsidR="00166F4D" w:rsidRDefault="00166F4D" w:rsidP="0051367B">
            <w:pPr>
              <w:pStyle w:val="Heading1"/>
            </w:pPr>
          </w:p>
        </w:tc>
        <w:tc>
          <w:tcPr>
            <w:tcW w:w="2925" w:type="dxa"/>
          </w:tcPr>
          <w:p w14:paraId="2EA27491" w14:textId="77777777" w:rsidR="00166F4D" w:rsidRDefault="00166F4D" w:rsidP="0051367B"/>
        </w:tc>
        <w:tc>
          <w:tcPr>
            <w:tcW w:w="450" w:type="dxa"/>
          </w:tcPr>
          <w:p w14:paraId="295EBD3D" w14:textId="77777777" w:rsidR="00166F4D" w:rsidRDefault="00166F4D" w:rsidP="0051367B"/>
        </w:tc>
      </w:tr>
      <w:tr w:rsidR="00166F4D" w14:paraId="26B03616" w14:textId="77777777" w:rsidTr="00C637EF">
        <w:trPr>
          <w:trHeight w:val="2082"/>
        </w:trPr>
        <w:tc>
          <w:tcPr>
            <w:tcW w:w="540" w:type="dxa"/>
          </w:tcPr>
          <w:p w14:paraId="213CEFA1" w14:textId="77777777" w:rsidR="00166F4D" w:rsidRPr="009638EA" w:rsidRDefault="00166F4D" w:rsidP="0051367B">
            <w:pPr>
              <w:rPr>
                <w:szCs w:val="26"/>
              </w:rPr>
            </w:pPr>
          </w:p>
        </w:tc>
        <w:tc>
          <w:tcPr>
            <w:tcW w:w="3763" w:type="dxa"/>
            <w:gridSpan w:val="2"/>
          </w:tcPr>
          <w:p w14:paraId="39C1B2F4" w14:textId="45578887" w:rsidR="00166F4D" w:rsidRDefault="003B01BB" w:rsidP="0051367B">
            <w:pPr>
              <w:pStyle w:val="Heading2"/>
            </w:pPr>
            <w:r w:rsidRPr="003B01BB">
              <w:rPr>
                <w:b/>
                <w:bCs/>
              </w:rPr>
              <w:t>Phone:</w:t>
            </w:r>
            <w:r>
              <w:t xml:space="preserve"> </w:t>
            </w:r>
            <w:r w:rsidR="00BF5EEF" w:rsidRPr="009638EA">
              <w:t>+264813173577</w:t>
            </w:r>
          </w:p>
          <w:p w14:paraId="56FB0EB6" w14:textId="2195A008" w:rsidR="00166F4D" w:rsidRPr="009638EA" w:rsidRDefault="003B01BB" w:rsidP="0051367B">
            <w:pPr>
              <w:pStyle w:val="Heading2"/>
            </w:pPr>
            <w:r w:rsidRPr="003B01BB">
              <w:rPr>
                <w:b/>
                <w:bCs/>
              </w:rPr>
              <w:t>Email:</w:t>
            </w:r>
            <w:r>
              <w:t xml:space="preserve"> </w:t>
            </w:r>
            <w:r w:rsidR="00BF5EEF" w:rsidRPr="009638EA">
              <w:t>lee38667@gmail.com</w:t>
            </w:r>
          </w:p>
          <w:p w14:paraId="78702E4F" w14:textId="36825A28" w:rsidR="00166F4D" w:rsidRPr="009638EA" w:rsidRDefault="00C536CA" w:rsidP="0051367B">
            <w:pPr>
              <w:pStyle w:val="Heading2"/>
            </w:pPr>
            <w:r w:rsidRPr="00C536CA">
              <w:rPr>
                <w:b/>
                <w:bCs/>
              </w:rPr>
              <w:t>Profile:</w:t>
            </w:r>
            <w:r w:rsidR="00C637EF">
              <w:rPr>
                <w:b/>
                <w:bCs/>
              </w:rPr>
              <w:t xml:space="preserve"> </w:t>
            </w:r>
            <w:r w:rsidR="00BF5EEF" w:rsidRPr="009638EA">
              <w:t>https://www.linkedin.com/in/lineekela-shinavene/</w:t>
            </w:r>
          </w:p>
        </w:tc>
        <w:tc>
          <w:tcPr>
            <w:tcW w:w="976" w:type="dxa"/>
          </w:tcPr>
          <w:p w14:paraId="02AD96DF" w14:textId="77777777" w:rsidR="00166F4D" w:rsidRDefault="00166F4D" w:rsidP="0051367B"/>
        </w:tc>
        <w:tc>
          <w:tcPr>
            <w:tcW w:w="5850" w:type="dxa"/>
            <w:gridSpan w:val="5"/>
          </w:tcPr>
          <w:p w14:paraId="58819A63" w14:textId="584779A3" w:rsidR="00166F4D" w:rsidRDefault="00852E4E" w:rsidP="0051367B">
            <w:r w:rsidRPr="00852E4E">
              <w:t>Front-end developer, IT support technician, and graphic designer with 4+ years of experience in web development, software troubleshooting, and digital content creation. Passionate about building user-friendly, scalable solutions and leveraging technology to solve problems</w:t>
            </w:r>
            <w:r>
              <w:t>.</w:t>
            </w:r>
          </w:p>
        </w:tc>
        <w:tc>
          <w:tcPr>
            <w:tcW w:w="450" w:type="dxa"/>
          </w:tcPr>
          <w:p w14:paraId="7F0CBCB4" w14:textId="77777777" w:rsidR="00166F4D" w:rsidRDefault="00166F4D" w:rsidP="0051367B"/>
        </w:tc>
      </w:tr>
      <w:tr w:rsidR="00C637EF" w14:paraId="20DFED24" w14:textId="77777777" w:rsidTr="0038395B">
        <w:trPr>
          <w:trHeight w:val="423"/>
        </w:trPr>
        <w:tc>
          <w:tcPr>
            <w:tcW w:w="540" w:type="dxa"/>
          </w:tcPr>
          <w:p w14:paraId="5117A4A9" w14:textId="77777777" w:rsidR="00166F4D" w:rsidRDefault="00166F4D" w:rsidP="0051367B"/>
        </w:tc>
        <w:tc>
          <w:tcPr>
            <w:tcW w:w="1903" w:type="dxa"/>
            <w:tcBorders>
              <w:bottom w:val="single" w:sz="4" w:space="0" w:color="auto"/>
            </w:tcBorders>
          </w:tcPr>
          <w:p w14:paraId="1314C9DA" w14:textId="0AA3C486" w:rsidR="00166F4D" w:rsidRDefault="0055248A" w:rsidP="0051367B">
            <w:pPr>
              <w:pStyle w:val="Heading1"/>
            </w:pPr>
            <w:r w:rsidRPr="00B4180C">
              <w:t>Technical</w:t>
            </w:r>
            <w:r>
              <w:t xml:space="preserve"> Skills</w:t>
            </w:r>
            <w:r w:rsidR="00166F4D">
              <w:t xml:space="preserve"> </w:t>
            </w:r>
          </w:p>
        </w:tc>
        <w:tc>
          <w:tcPr>
            <w:tcW w:w="1860" w:type="dxa"/>
          </w:tcPr>
          <w:p w14:paraId="1F907D99" w14:textId="77777777" w:rsidR="00166F4D" w:rsidRDefault="00166F4D" w:rsidP="0051367B">
            <w:pPr>
              <w:pStyle w:val="Heading1"/>
            </w:pPr>
          </w:p>
        </w:tc>
        <w:tc>
          <w:tcPr>
            <w:tcW w:w="976" w:type="dxa"/>
          </w:tcPr>
          <w:p w14:paraId="052F226A" w14:textId="77777777" w:rsidR="00166F4D" w:rsidRDefault="00166F4D" w:rsidP="0051367B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7C47E916" w14:textId="77777777" w:rsidR="00166F4D" w:rsidRDefault="00000000" w:rsidP="0051367B">
            <w:pPr>
              <w:pStyle w:val="Heading1"/>
            </w:pPr>
            <w:sdt>
              <w:sdtPr>
                <w:id w:val="1888525358"/>
                <w:placeholder>
                  <w:docPart w:val="06441A0682F4415194D5B8E845521FD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6DC5F41D" w14:textId="77777777" w:rsidR="00166F4D" w:rsidRDefault="00166F4D" w:rsidP="0051367B">
            <w:pPr>
              <w:pStyle w:val="Heading1"/>
            </w:pPr>
          </w:p>
        </w:tc>
        <w:tc>
          <w:tcPr>
            <w:tcW w:w="2925" w:type="dxa"/>
          </w:tcPr>
          <w:p w14:paraId="5E32F7F1" w14:textId="77777777" w:rsidR="00166F4D" w:rsidRDefault="00166F4D" w:rsidP="0051367B"/>
        </w:tc>
        <w:tc>
          <w:tcPr>
            <w:tcW w:w="450" w:type="dxa"/>
          </w:tcPr>
          <w:p w14:paraId="645EB8AF" w14:textId="77777777" w:rsidR="00166F4D" w:rsidRDefault="00166F4D" w:rsidP="0051367B"/>
        </w:tc>
      </w:tr>
      <w:tr w:rsidR="00166F4D" w:rsidRPr="00501748" w14:paraId="4D6480E7" w14:textId="77777777" w:rsidTr="0038395B">
        <w:trPr>
          <w:trHeight w:val="2978"/>
        </w:trPr>
        <w:tc>
          <w:tcPr>
            <w:tcW w:w="540" w:type="dxa"/>
          </w:tcPr>
          <w:p w14:paraId="49993034" w14:textId="77777777" w:rsidR="00166F4D" w:rsidRPr="00501748" w:rsidRDefault="00166F4D" w:rsidP="0051367B"/>
        </w:tc>
        <w:tc>
          <w:tcPr>
            <w:tcW w:w="3763" w:type="dxa"/>
            <w:gridSpan w:val="2"/>
          </w:tcPr>
          <w:p w14:paraId="14DB2897" w14:textId="0E656674" w:rsidR="00166F4D" w:rsidRPr="00501748" w:rsidRDefault="0055248A" w:rsidP="0051367B">
            <w:pPr>
              <w:pStyle w:val="Heading2"/>
            </w:pPr>
            <w:r w:rsidRPr="00501748">
              <w:t>Web Development</w:t>
            </w:r>
            <w:r w:rsidR="006240F5" w:rsidRPr="00501748">
              <w:t>:</w:t>
            </w:r>
            <w:r w:rsidRPr="00501748">
              <w:t xml:space="preserve"> HTML, CSS, R</w:t>
            </w:r>
            <w:r w:rsidR="00E94EFE">
              <w:t>eact</w:t>
            </w:r>
            <w:r w:rsidRPr="00501748">
              <w:t>,</w:t>
            </w:r>
            <w:r w:rsidR="00E94EFE">
              <w:t xml:space="preserve"> Next.js,</w:t>
            </w:r>
            <w:r w:rsidRPr="00501748">
              <w:t xml:space="preserve"> Javascript</w:t>
            </w:r>
          </w:p>
          <w:p w14:paraId="36B0D956" w14:textId="41930EB0" w:rsidR="00166F4D" w:rsidRPr="00501748" w:rsidRDefault="0055248A" w:rsidP="0051367B">
            <w:pPr>
              <w:pStyle w:val="Heading2"/>
            </w:pPr>
            <w:r w:rsidRPr="00501748">
              <w:t>Version Control</w:t>
            </w:r>
            <w:r w:rsidR="006240F5" w:rsidRPr="00501748">
              <w:t xml:space="preserve">: </w:t>
            </w:r>
            <w:r w:rsidRPr="00501748">
              <w:t>Git, Github</w:t>
            </w:r>
          </w:p>
          <w:p w14:paraId="398E7FB9" w14:textId="36FFB057" w:rsidR="00166F4D" w:rsidRPr="00501748" w:rsidRDefault="0055248A" w:rsidP="0051367B">
            <w:pPr>
              <w:pStyle w:val="Heading2"/>
            </w:pPr>
            <w:r w:rsidRPr="00501748">
              <w:t>Microsoft Office Suite</w:t>
            </w:r>
          </w:p>
          <w:p w14:paraId="39B844CB" w14:textId="664E12BE" w:rsidR="006240F5" w:rsidRPr="00501748" w:rsidRDefault="0055248A" w:rsidP="006240F5">
            <w:pPr>
              <w:pStyle w:val="Heading2"/>
            </w:pPr>
            <w:r w:rsidRPr="00501748">
              <w:t>Programming</w:t>
            </w:r>
            <w:r w:rsidR="006240F5" w:rsidRPr="00501748">
              <w:t xml:space="preserve">: </w:t>
            </w:r>
            <w:r w:rsidRPr="00501748">
              <w:t>Java, Python</w:t>
            </w:r>
          </w:p>
          <w:p w14:paraId="48C4155E" w14:textId="17668BAE" w:rsidR="006240F5" w:rsidRPr="00501748" w:rsidRDefault="006240F5" w:rsidP="006240F5">
            <w:r w:rsidRPr="00501748">
              <w:t>Database Management: MySQL, SQL Server</w:t>
            </w:r>
          </w:p>
          <w:p w14:paraId="3D05397A" w14:textId="5FAE556F" w:rsidR="006240F5" w:rsidRPr="00501748" w:rsidRDefault="006240F5" w:rsidP="006240F5">
            <w:r w:rsidRPr="00501748">
              <w:t xml:space="preserve">IT Support &amp; Troubleshooting: Software installation, </w:t>
            </w:r>
            <w:r w:rsidR="00E94EFE">
              <w:t>S</w:t>
            </w:r>
            <w:r w:rsidRPr="00501748">
              <w:t xml:space="preserve">ystem </w:t>
            </w:r>
            <w:r w:rsidR="00E94EFE">
              <w:t>O</w:t>
            </w:r>
            <w:r w:rsidRPr="00501748">
              <w:t xml:space="preserve">ptimization, </w:t>
            </w:r>
            <w:r w:rsidR="00E94EFE">
              <w:t>N</w:t>
            </w:r>
            <w:r w:rsidRPr="00501748">
              <w:t xml:space="preserve">etwork troubleshooting </w:t>
            </w:r>
          </w:p>
          <w:p w14:paraId="0E08ED5B" w14:textId="1FD20CC5" w:rsidR="006240F5" w:rsidRPr="00501748" w:rsidRDefault="006240F5" w:rsidP="006240F5">
            <w:r w:rsidRPr="00501748">
              <w:t>Video Editing: Wondershare Filmora, Adobe Premiere Pro, CapCut</w:t>
            </w:r>
          </w:p>
          <w:p w14:paraId="37BC721E" w14:textId="4171C976" w:rsidR="006240F5" w:rsidRPr="00501748" w:rsidRDefault="006240F5" w:rsidP="006240F5">
            <w:r w:rsidRPr="00501748">
              <w:t>Graphic Design: Adobe Photoshop, Adobe Illustrator, Canva, Figma</w:t>
            </w:r>
          </w:p>
          <w:p w14:paraId="135CBC56" w14:textId="42A5AACC" w:rsidR="006240F5" w:rsidRPr="00501748" w:rsidRDefault="006240F5" w:rsidP="006240F5"/>
        </w:tc>
        <w:tc>
          <w:tcPr>
            <w:tcW w:w="976" w:type="dxa"/>
          </w:tcPr>
          <w:p w14:paraId="67B1E770" w14:textId="2EBBBC90" w:rsidR="00166F4D" w:rsidRPr="00501748" w:rsidRDefault="00166F4D" w:rsidP="0051367B"/>
        </w:tc>
        <w:tc>
          <w:tcPr>
            <w:tcW w:w="5850" w:type="dxa"/>
            <w:gridSpan w:val="5"/>
            <w:vMerge w:val="restart"/>
          </w:tcPr>
          <w:p w14:paraId="2F08965F" w14:textId="699AA6A7" w:rsidR="00166F4D" w:rsidRPr="00501748" w:rsidRDefault="0038395B" w:rsidP="0051367B">
            <w:pPr>
              <w:pStyle w:val="Heading2"/>
            </w:pPr>
            <w:r w:rsidRPr="00501748">
              <w:t xml:space="preserve">Freelancing </w:t>
            </w:r>
          </w:p>
          <w:p w14:paraId="777D7674" w14:textId="6E92EBE5" w:rsidR="00166F4D" w:rsidRPr="00501748" w:rsidRDefault="0038395B" w:rsidP="0051367B">
            <w:pPr>
              <w:pStyle w:val="Heading3"/>
            </w:pPr>
            <w:r w:rsidRPr="00501748">
              <w:t>April 2020 - Present</w:t>
            </w:r>
          </w:p>
          <w:p w14:paraId="233625F8" w14:textId="35AFAEF7" w:rsidR="00166F4D" w:rsidRPr="00501748" w:rsidRDefault="0038395B" w:rsidP="0051367B"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Installed, optimized, and repaired 50+ computers, ensuring smooth system performance.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Provided IT support and troubleshooting for clients, minimizing downtime significantly.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Edited </w:t>
            </w:r>
            <w:r w:rsidR="00C637EF">
              <w:t>6</w:t>
            </w:r>
            <w:r w:rsidRPr="00501748">
              <w:t>0+ videos for clients using Filmora, Premiere Pro, and CapCut.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Designed multiple logos, posters and brand identities, including a brand technical pack for Tayari Transitions.</w:t>
            </w:r>
          </w:p>
          <w:p w14:paraId="6F5B6F3C" w14:textId="77777777" w:rsidR="00166F4D" w:rsidRPr="00501748" w:rsidRDefault="00166F4D" w:rsidP="0051367B"/>
          <w:p w14:paraId="21C75054" w14:textId="5C2CD734" w:rsidR="00166F4D" w:rsidRPr="00501748" w:rsidRDefault="009638EA" w:rsidP="0051367B">
            <w:pPr>
              <w:pStyle w:val="Heading2"/>
            </w:pPr>
            <w:r w:rsidRPr="00501748">
              <w:t>IT Support Technician | Van Rhyn Primary School</w:t>
            </w:r>
          </w:p>
          <w:p w14:paraId="76615FFC" w14:textId="2FE39AC6" w:rsidR="00166F4D" w:rsidRPr="00501748" w:rsidRDefault="009638EA" w:rsidP="0051367B">
            <w:pPr>
              <w:pStyle w:val="Heading3"/>
            </w:pPr>
            <w:r w:rsidRPr="00501748">
              <w:t>Contract Basis</w:t>
            </w:r>
          </w:p>
          <w:p w14:paraId="52812993" w14:textId="18D4F33F" w:rsidR="009638EA" w:rsidRPr="00501748" w:rsidRDefault="009638EA" w:rsidP="0051367B"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Provided technical support for 30+ staff members, resolving software and hardware issues.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Assisted in setting up and maintaining network connectivity across campus.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Supported annual teachers' seminars in 2022 and 2023, ensuring seamless technology use.</w:t>
            </w:r>
            <w:r w:rsidR="00166F4D" w:rsidRPr="00501748">
              <w:t xml:space="preserve"> </w:t>
            </w:r>
          </w:p>
          <w:p w14:paraId="7A630D69" w14:textId="77777777" w:rsidR="009638EA" w:rsidRPr="00501748" w:rsidRDefault="009638EA" w:rsidP="0051367B"/>
          <w:p w14:paraId="253FC453" w14:textId="77777777" w:rsidR="009638EA" w:rsidRPr="00501748" w:rsidRDefault="009638EA" w:rsidP="0051367B"/>
          <w:p w14:paraId="18F96783" w14:textId="77777777" w:rsidR="009638EA" w:rsidRPr="00501748" w:rsidRDefault="009638EA" w:rsidP="0051367B"/>
          <w:p w14:paraId="5740A9BF" w14:textId="77777777" w:rsidR="009638EA" w:rsidRPr="00501748" w:rsidRDefault="009638EA" w:rsidP="0051367B"/>
          <w:p w14:paraId="75E87146" w14:textId="77777777" w:rsidR="009638EA" w:rsidRPr="00501748" w:rsidRDefault="009638EA" w:rsidP="0051367B"/>
          <w:p w14:paraId="6D9C356C" w14:textId="77777777" w:rsidR="009638EA" w:rsidRDefault="009638EA" w:rsidP="0051367B"/>
          <w:p w14:paraId="6B5E153A" w14:textId="77777777" w:rsidR="00C637EF" w:rsidRDefault="00C637EF" w:rsidP="0051367B"/>
          <w:p w14:paraId="12E3EFB3" w14:textId="77777777" w:rsidR="00C637EF" w:rsidRPr="00501748" w:rsidRDefault="00C637EF" w:rsidP="0051367B"/>
          <w:p w14:paraId="509B3D86" w14:textId="19D01AC6" w:rsidR="00166F4D" w:rsidRPr="00501748" w:rsidRDefault="009638EA" w:rsidP="0051367B">
            <w:pPr>
              <w:pStyle w:val="Heading2"/>
            </w:pPr>
            <w:r w:rsidRPr="00501748">
              <w:lastRenderedPageBreak/>
              <w:t>Remote</w:t>
            </w:r>
            <w:r w:rsidR="00C637EF">
              <w:t xml:space="preserve"> Technical</w:t>
            </w:r>
            <w:r w:rsidRPr="00501748">
              <w:t xml:space="preserve"> Intern | Tayari Transitions</w:t>
            </w:r>
          </w:p>
          <w:p w14:paraId="6E941A5D" w14:textId="2E8188C8" w:rsidR="00166F4D" w:rsidRPr="00501748" w:rsidRDefault="009638EA" w:rsidP="0051367B">
            <w:pPr>
              <w:pStyle w:val="Heading3"/>
            </w:pPr>
            <w:r w:rsidRPr="00501748">
              <w:t>December 2024 – March 2025</w:t>
            </w:r>
          </w:p>
          <w:p w14:paraId="42C45613" w14:textId="1D2DE295" w:rsidR="00166F4D" w:rsidRPr="00501748" w:rsidRDefault="00501748" w:rsidP="0051367B"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Researched &amp; Recommended Web Builders: Evaluated and compared efficient website-building tools for scalability, performance, and ease of use.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Website Design (Figma): Designed the company website prototype with a focus on UI/UX, branding consistency, and user engagement.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Branding &amp; Graphic Design: Created and refined branding assets (logos, avatars, and visual identity) to strengthen brand presence.</w:t>
            </w:r>
            <w:r w:rsidRPr="00501748">
              <w:br/>
            </w:r>
            <w:r w:rsidRPr="00501748">
              <w:rPr>
                <w:rFonts w:ascii="Segoe UI Symbol" w:hAnsi="Segoe UI Symbol" w:cs="Segoe UI Symbol"/>
              </w:rPr>
              <w:t>✔</w:t>
            </w:r>
            <w:r w:rsidRPr="00501748">
              <w:t xml:space="preserve"> Tech Implementation for Meetings: Integrated tools like </w:t>
            </w:r>
            <w:r w:rsidR="00E94EFE" w:rsidRPr="00501748">
              <w:t>Meet Geek</w:t>
            </w:r>
            <w:r w:rsidRPr="00501748">
              <w:t xml:space="preserve"> to improve virtual meetings, transcription, and team collaboration.</w:t>
            </w:r>
          </w:p>
        </w:tc>
        <w:tc>
          <w:tcPr>
            <w:tcW w:w="450" w:type="dxa"/>
          </w:tcPr>
          <w:p w14:paraId="0126ED26" w14:textId="77777777" w:rsidR="00166F4D" w:rsidRPr="00501748" w:rsidRDefault="00166F4D" w:rsidP="0051367B"/>
        </w:tc>
      </w:tr>
      <w:tr w:rsidR="00501748" w:rsidRPr="00501748" w14:paraId="4D20D42D" w14:textId="77777777" w:rsidTr="0038395B">
        <w:trPr>
          <w:trHeight w:val="2978"/>
        </w:trPr>
        <w:tc>
          <w:tcPr>
            <w:tcW w:w="540" w:type="dxa"/>
          </w:tcPr>
          <w:p w14:paraId="6D1291A8" w14:textId="77777777" w:rsidR="00501748" w:rsidRPr="00501748" w:rsidRDefault="00501748" w:rsidP="0051367B"/>
        </w:tc>
        <w:tc>
          <w:tcPr>
            <w:tcW w:w="3763" w:type="dxa"/>
            <w:gridSpan w:val="2"/>
          </w:tcPr>
          <w:p w14:paraId="5005F272" w14:textId="77777777" w:rsidR="00501748" w:rsidRDefault="00B4180C" w:rsidP="00B4180C">
            <w:pPr>
              <w:pStyle w:val="Heading1"/>
            </w:pPr>
            <w:r>
              <w:t xml:space="preserve">Soft Skills </w:t>
            </w:r>
          </w:p>
          <w:p w14:paraId="33B11FE4" w14:textId="77777777" w:rsidR="00B4180C" w:rsidRDefault="00B4180C" w:rsidP="00B4180C">
            <w:r>
              <w:t>___________________</w:t>
            </w:r>
          </w:p>
          <w:p w14:paraId="66440F0D" w14:textId="247A3C5D" w:rsidR="00B4180C" w:rsidRDefault="00B4180C" w:rsidP="00B4180C">
            <w:r>
              <w:t xml:space="preserve">Adaptability </w:t>
            </w:r>
          </w:p>
          <w:p w14:paraId="1EE835B2" w14:textId="77777777" w:rsidR="00B4180C" w:rsidRDefault="00B4180C" w:rsidP="00B4180C">
            <w:r>
              <w:t>Creativity</w:t>
            </w:r>
          </w:p>
          <w:p w14:paraId="124BC033" w14:textId="77777777" w:rsidR="00B4180C" w:rsidRDefault="00B4180C" w:rsidP="00B4180C">
            <w:r>
              <w:t>Strategic Thinking</w:t>
            </w:r>
          </w:p>
          <w:p w14:paraId="3E389965" w14:textId="77777777" w:rsidR="00B4180C" w:rsidRDefault="00B4180C" w:rsidP="00B4180C">
            <w:r>
              <w:t>Self-Discipline</w:t>
            </w:r>
          </w:p>
          <w:p w14:paraId="46029D4B" w14:textId="77777777" w:rsidR="00B4180C" w:rsidRDefault="00B4180C" w:rsidP="00B4180C">
            <w:r>
              <w:t>Attention to Detail</w:t>
            </w:r>
          </w:p>
          <w:p w14:paraId="7C6ABC42" w14:textId="0F5DB9C9" w:rsidR="00B4180C" w:rsidRPr="00B4180C" w:rsidRDefault="00B4180C" w:rsidP="00B4180C">
            <w:r>
              <w:t>Research</w:t>
            </w:r>
          </w:p>
        </w:tc>
        <w:tc>
          <w:tcPr>
            <w:tcW w:w="976" w:type="dxa"/>
          </w:tcPr>
          <w:p w14:paraId="25C53547" w14:textId="77777777" w:rsidR="00501748" w:rsidRPr="00501748" w:rsidRDefault="00501748" w:rsidP="0051367B"/>
        </w:tc>
        <w:tc>
          <w:tcPr>
            <w:tcW w:w="5850" w:type="dxa"/>
            <w:gridSpan w:val="5"/>
            <w:vMerge/>
          </w:tcPr>
          <w:p w14:paraId="19999DAB" w14:textId="77777777" w:rsidR="00501748" w:rsidRPr="00501748" w:rsidRDefault="00501748" w:rsidP="0051367B">
            <w:pPr>
              <w:pStyle w:val="Heading2"/>
            </w:pPr>
          </w:p>
        </w:tc>
        <w:tc>
          <w:tcPr>
            <w:tcW w:w="450" w:type="dxa"/>
          </w:tcPr>
          <w:p w14:paraId="3542576E" w14:textId="77777777" w:rsidR="00501748" w:rsidRPr="00501748" w:rsidRDefault="00501748" w:rsidP="0051367B"/>
        </w:tc>
      </w:tr>
      <w:tr w:rsidR="00166F4D" w14:paraId="6A69624E" w14:textId="77777777" w:rsidTr="0038395B">
        <w:trPr>
          <w:trHeight w:val="423"/>
        </w:trPr>
        <w:tc>
          <w:tcPr>
            <w:tcW w:w="540" w:type="dxa"/>
          </w:tcPr>
          <w:p w14:paraId="23B1FD4E" w14:textId="77777777" w:rsidR="00166F4D" w:rsidRDefault="00166F4D" w:rsidP="0051367B"/>
        </w:tc>
        <w:tc>
          <w:tcPr>
            <w:tcW w:w="1903" w:type="dxa"/>
            <w:tcBorders>
              <w:bottom w:val="single" w:sz="4" w:space="0" w:color="auto"/>
            </w:tcBorders>
          </w:tcPr>
          <w:p w14:paraId="6D0C7A7B" w14:textId="77777777" w:rsidR="00784FFA" w:rsidRDefault="00784FFA" w:rsidP="0051367B">
            <w:pPr>
              <w:pStyle w:val="Heading1"/>
            </w:pPr>
          </w:p>
          <w:p w14:paraId="75C0F05A" w14:textId="77777777" w:rsidR="00784FFA" w:rsidRDefault="00784FFA" w:rsidP="0051367B">
            <w:pPr>
              <w:pStyle w:val="Heading1"/>
            </w:pPr>
          </w:p>
          <w:p w14:paraId="01984191" w14:textId="77777777" w:rsidR="00C637EF" w:rsidRDefault="00C637EF" w:rsidP="00C637EF"/>
          <w:p w14:paraId="3793A9D2" w14:textId="77777777" w:rsidR="00C637EF" w:rsidRDefault="00C637EF" w:rsidP="00C637EF"/>
          <w:p w14:paraId="4A34D3DF" w14:textId="77777777" w:rsidR="00C637EF" w:rsidRPr="00C637EF" w:rsidRDefault="00C637EF" w:rsidP="00C637EF"/>
          <w:p w14:paraId="75F4D178" w14:textId="77777777" w:rsidR="00166F4D" w:rsidRDefault="00000000" w:rsidP="0051367B">
            <w:pPr>
              <w:pStyle w:val="Heading1"/>
            </w:pPr>
            <w:sdt>
              <w:sdtPr>
                <w:id w:val="1072317644"/>
                <w:placeholder>
                  <w:docPart w:val="5DC6FB5160F1477185FBAEA76C93D9C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  <w:p w14:paraId="7E4F610A" w14:textId="7124C07D" w:rsidR="00784FFA" w:rsidRPr="00784FFA" w:rsidRDefault="00784FFA" w:rsidP="00784FFA"/>
        </w:tc>
        <w:tc>
          <w:tcPr>
            <w:tcW w:w="1860" w:type="dxa"/>
          </w:tcPr>
          <w:p w14:paraId="464AB651" w14:textId="77777777" w:rsidR="00166F4D" w:rsidRDefault="00166F4D" w:rsidP="0051367B">
            <w:pPr>
              <w:pStyle w:val="Heading1"/>
            </w:pPr>
          </w:p>
        </w:tc>
        <w:tc>
          <w:tcPr>
            <w:tcW w:w="976" w:type="dxa"/>
          </w:tcPr>
          <w:p w14:paraId="3B411AAA" w14:textId="77777777" w:rsidR="00166F4D" w:rsidRDefault="00166F4D" w:rsidP="0051367B"/>
        </w:tc>
        <w:tc>
          <w:tcPr>
            <w:tcW w:w="5850" w:type="dxa"/>
            <w:gridSpan w:val="5"/>
            <w:vMerge/>
          </w:tcPr>
          <w:p w14:paraId="4BA8D269" w14:textId="77777777" w:rsidR="00166F4D" w:rsidRDefault="00166F4D" w:rsidP="0051367B"/>
        </w:tc>
        <w:tc>
          <w:tcPr>
            <w:tcW w:w="450" w:type="dxa"/>
          </w:tcPr>
          <w:p w14:paraId="269CDA24" w14:textId="77777777" w:rsidR="00166F4D" w:rsidRDefault="00166F4D" w:rsidP="0051367B"/>
        </w:tc>
      </w:tr>
      <w:tr w:rsidR="00166F4D" w14:paraId="1A495B74" w14:textId="77777777" w:rsidTr="0038395B">
        <w:trPr>
          <w:trHeight w:val="423"/>
        </w:trPr>
        <w:tc>
          <w:tcPr>
            <w:tcW w:w="540" w:type="dxa"/>
          </w:tcPr>
          <w:p w14:paraId="67ED3242" w14:textId="77777777" w:rsidR="00166F4D" w:rsidRDefault="00166F4D" w:rsidP="0051367B"/>
        </w:tc>
        <w:tc>
          <w:tcPr>
            <w:tcW w:w="3763" w:type="dxa"/>
            <w:gridSpan w:val="2"/>
          </w:tcPr>
          <w:p w14:paraId="11AE0BB6" w14:textId="69CF7C17" w:rsidR="00166F4D" w:rsidRPr="00E216D4" w:rsidRDefault="00501748" w:rsidP="0051367B">
            <w:pPr>
              <w:pStyle w:val="Heading2"/>
            </w:pPr>
            <w:r>
              <w:t>Namibia University of Science and Technology (NUST)</w:t>
            </w:r>
          </w:p>
          <w:p w14:paraId="5D03F0A6" w14:textId="6429B52D" w:rsidR="00166F4D" w:rsidRPr="00173B36" w:rsidRDefault="00501748" w:rsidP="0051367B">
            <w:pPr>
              <w:pStyle w:val="Heading3"/>
            </w:pPr>
            <w:r>
              <w:t>2023-Present</w:t>
            </w:r>
          </w:p>
          <w:p w14:paraId="6926A126" w14:textId="1D3E4AE8" w:rsidR="00166F4D" w:rsidRDefault="00501748" w:rsidP="0051367B">
            <w:r>
              <w:t>Bachelor of Computer Science (Software Development)</w:t>
            </w:r>
          </w:p>
          <w:p w14:paraId="313466C9" w14:textId="77777777" w:rsidR="00501748" w:rsidRPr="0036697C" w:rsidRDefault="00501748" w:rsidP="0051367B"/>
          <w:p w14:paraId="0A011D8D" w14:textId="5735C7D3" w:rsidR="00166F4D" w:rsidRPr="0036697C" w:rsidRDefault="00501748" w:rsidP="0051367B">
            <w:pPr>
              <w:pStyle w:val="Heading2"/>
            </w:pPr>
            <w:r>
              <w:t>Academia Secondary School</w:t>
            </w:r>
          </w:p>
          <w:p w14:paraId="67D76F87" w14:textId="674F460B" w:rsidR="00166F4D" w:rsidRPr="00173B36" w:rsidRDefault="00501748" w:rsidP="0051367B">
            <w:pPr>
              <w:pStyle w:val="Heading3"/>
            </w:pPr>
            <w:r>
              <w:t>2022</w:t>
            </w:r>
          </w:p>
          <w:p w14:paraId="4EDE8EEB" w14:textId="2AC0228D" w:rsidR="00166F4D" w:rsidRDefault="00501748" w:rsidP="0051367B">
            <w:r>
              <w:t xml:space="preserve">Advanced Subsidiary </w:t>
            </w:r>
            <w:r w:rsidR="00C637EF">
              <w:t xml:space="preserve">Level </w:t>
            </w:r>
            <w:r>
              <w:t>(Biology, Chemistry, English)</w:t>
            </w:r>
          </w:p>
        </w:tc>
        <w:tc>
          <w:tcPr>
            <w:tcW w:w="976" w:type="dxa"/>
          </w:tcPr>
          <w:p w14:paraId="4B1DB765" w14:textId="3B7406FA" w:rsidR="00166F4D" w:rsidRDefault="00B4180C" w:rsidP="0051367B">
            <w:r w:rsidRPr="005E26D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1" allowOverlap="1" wp14:anchorId="6D3C6FE6" wp14:editId="04452EA8">
                      <wp:simplePos x="0" y="0"/>
                      <wp:positionH relativeFrom="page">
                        <wp:posOffset>-2967990</wp:posOffset>
                      </wp:positionH>
                      <wp:positionV relativeFrom="paragraph">
                        <wp:posOffset>-847090</wp:posOffset>
                      </wp:positionV>
                      <wp:extent cx="7871460" cy="10050780"/>
                      <wp:effectExtent l="0" t="0" r="0" b="7620"/>
                      <wp:wrapNone/>
                      <wp:docPr id="53558254" name="Rectangle 5355825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1460" cy="10050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EC58E" id="Rectangle 53558254" o:spid="_x0000_s1026" alt="&quot;&quot;" style="position:absolute;margin-left:-233.7pt;margin-top:-66.7pt;width:619.8pt;height:791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" fillcolor="white [3212]" stroked="f" strokeweight="1pt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850" w:type="dxa"/>
            <w:gridSpan w:val="5"/>
            <w:vMerge/>
          </w:tcPr>
          <w:p w14:paraId="4E11785B" w14:textId="77777777" w:rsidR="00166F4D" w:rsidRDefault="00166F4D" w:rsidP="0051367B"/>
        </w:tc>
        <w:tc>
          <w:tcPr>
            <w:tcW w:w="450" w:type="dxa"/>
          </w:tcPr>
          <w:p w14:paraId="0F430CA9" w14:textId="77777777" w:rsidR="00166F4D" w:rsidRDefault="00166F4D" w:rsidP="0051367B"/>
        </w:tc>
      </w:tr>
      <w:tr w:rsidR="00784FFA" w14:paraId="21DFFB85" w14:textId="77777777" w:rsidTr="0038395B">
        <w:trPr>
          <w:trHeight w:val="423"/>
        </w:trPr>
        <w:tc>
          <w:tcPr>
            <w:tcW w:w="540" w:type="dxa"/>
          </w:tcPr>
          <w:p w14:paraId="11279BD2" w14:textId="77777777" w:rsidR="00784FFA" w:rsidRPr="00784FFA" w:rsidRDefault="00784FFA" w:rsidP="0051367B">
            <w:pPr>
              <w:rPr>
                <w:rFonts w:eastAsiaTheme="majorEastAsia" w:cs="Times New Roman (Headings CS)"/>
                <w:b/>
                <w:caps/>
                <w:color w:val="auto"/>
                <w:szCs w:val="32"/>
              </w:rPr>
            </w:pPr>
          </w:p>
        </w:tc>
        <w:tc>
          <w:tcPr>
            <w:tcW w:w="3763" w:type="dxa"/>
            <w:gridSpan w:val="2"/>
          </w:tcPr>
          <w:p w14:paraId="23413817" w14:textId="77777777" w:rsidR="00784FFA" w:rsidRDefault="00784FFA" w:rsidP="0051367B">
            <w:pPr>
              <w:pStyle w:val="Heading2"/>
              <w:rPr>
                <w:b/>
                <w:caps/>
                <w:color w:val="auto"/>
                <w:szCs w:val="32"/>
              </w:rPr>
            </w:pPr>
            <w:r w:rsidRPr="00784FFA">
              <w:rPr>
                <w:b/>
                <w:caps/>
                <w:color w:val="auto"/>
                <w:szCs w:val="32"/>
              </w:rPr>
              <w:t>Hobbies</w:t>
            </w:r>
          </w:p>
          <w:p w14:paraId="0951E765" w14:textId="77777777" w:rsidR="00784FFA" w:rsidRDefault="00784FFA" w:rsidP="00784FFA">
            <w:r>
              <w:t>____________________</w:t>
            </w:r>
          </w:p>
          <w:p w14:paraId="4E9E4ADB" w14:textId="5FE69C19" w:rsidR="00784FFA" w:rsidRDefault="00784FFA" w:rsidP="00784FFA">
            <w:r w:rsidRPr="00784FFA">
              <w:t>Video Editing</w:t>
            </w:r>
            <w:r w:rsidRPr="00784FFA">
              <w:br/>
              <w:t>Gaming (Chess, Checkers)</w:t>
            </w:r>
            <w:r w:rsidRPr="00784FFA">
              <w:br/>
              <w:t>Reading</w:t>
            </w:r>
            <w:r w:rsidRPr="00784FFA">
              <w:br/>
              <w:t>Fitness &amp; Gym</w:t>
            </w:r>
            <w:r w:rsidRPr="00784FFA">
              <w:br/>
              <w:t>Cooking</w:t>
            </w:r>
          </w:p>
          <w:p w14:paraId="4166860C" w14:textId="77777777" w:rsidR="00784FFA" w:rsidRDefault="00784FFA" w:rsidP="00784FFA">
            <w:r>
              <w:t>Outdoor Activities (Hiking, Camping)</w:t>
            </w:r>
          </w:p>
          <w:p w14:paraId="1F27A955" w14:textId="70EDD5BD" w:rsidR="00C637EF" w:rsidRDefault="00C637EF" w:rsidP="00784FFA"/>
          <w:p w14:paraId="1BFCC745" w14:textId="24B8FAD1" w:rsidR="00D265D7" w:rsidRDefault="00D265D7" w:rsidP="00D265D7">
            <w:pPr>
              <w:pStyle w:val="Heading2"/>
              <w:rPr>
                <w:b/>
                <w:caps/>
                <w:color w:val="auto"/>
                <w:szCs w:val="32"/>
              </w:rPr>
            </w:pPr>
            <w:r>
              <w:rPr>
                <w:b/>
                <w:caps/>
                <w:color w:val="auto"/>
                <w:szCs w:val="32"/>
              </w:rPr>
              <w:t>Achievements</w:t>
            </w:r>
          </w:p>
          <w:p w14:paraId="4B7570BE" w14:textId="77777777" w:rsidR="00D265D7" w:rsidRDefault="00D265D7" w:rsidP="00D265D7">
            <w:r>
              <w:t>____________________</w:t>
            </w:r>
          </w:p>
          <w:p w14:paraId="37918375" w14:textId="74324BEF" w:rsidR="00C637EF" w:rsidRPr="00784FFA" w:rsidRDefault="00D265D7" w:rsidP="00784FFA">
            <w:r w:rsidRPr="00D265D7">
              <w:t xml:space="preserve">Rosatom Global </w:t>
            </w:r>
            <w:proofErr w:type="spellStart"/>
            <w:r w:rsidRPr="00D265D7">
              <w:t>Hackatom</w:t>
            </w:r>
            <w:proofErr w:type="spellEnd"/>
            <w:r w:rsidRPr="00D265D7">
              <w:t xml:space="preserve"> Namibia </w:t>
            </w:r>
            <w:r>
              <w:t xml:space="preserve">2025 </w:t>
            </w:r>
            <w:r w:rsidRPr="00D265D7">
              <w:t>– 3rd Place Winner</w:t>
            </w:r>
          </w:p>
        </w:tc>
        <w:tc>
          <w:tcPr>
            <w:tcW w:w="976" w:type="dxa"/>
          </w:tcPr>
          <w:p w14:paraId="646CF3DF" w14:textId="77777777" w:rsidR="00784FFA" w:rsidRPr="00852E4E" w:rsidRDefault="00784FFA" w:rsidP="00852E4E">
            <w:pPr>
              <w:pStyle w:val="Heading2"/>
              <w:rPr>
                <w:b/>
                <w:caps/>
                <w:color w:val="auto"/>
                <w:szCs w:val="32"/>
              </w:rPr>
            </w:pPr>
          </w:p>
        </w:tc>
        <w:tc>
          <w:tcPr>
            <w:tcW w:w="5850" w:type="dxa"/>
            <w:gridSpan w:val="5"/>
          </w:tcPr>
          <w:p w14:paraId="5AE6A22B" w14:textId="77777777" w:rsidR="00784FFA" w:rsidRPr="00852E4E" w:rsidRDefault="00784FFA" w:rsidP="00852E4E">
            <w:pPr>
              <w:pStyle w:val="Heading2"/>
              <w:rPr>
                <w:b/>
                <w:caps/>
                <w:color w:val="auto"/>
                <w:szCs w:val="32"/>
              </w:rPr>
            </w:pPr>
          </w:p>
          <w:p w14:paraId="5CB35611" w14:textId="77777777" w:rsidR="00852E4E" w:rsidRDefault="00852E4E" w:rsidP="00852E4E">
            <w:pPr>
              <w:pStyle w:val="Heading2"/>
              <w:rPr>
                <w:b/>
                <w:caps/>
                <w:color w:val="auto"/>
                <w:szCs w:val="32"/>
              </w:rPr>
            </w:pPr>
            <w:r w:rsidRPr="00852E4E">
              <w:rPr>
                <w:b/>
                <w:caps/>
                <w:color w:val="auto"/>
                <w:szCs w:val="32"/>
              </w:rPr>
              <w:t>PROJECTS</w:t>
            </w:r>
          </w:p>
          <w:p w14:paraId="7794133B" w14:textId="77777777" w:rsidR="00852E4E" w:rsidRDefault="00852E4E" w:rsidP="00852E4E">
            <w:r>
              <w:t>_____________</w:t>
            </w:r>
          </w:p>
          <w:p w14:paraId="329A2F81" w14:textId="77777777" w:rsidR="00852E4E" w:rsidRPr="00852E4E" w:rsidRDefault="00852E4E" w:rsidP="00852E4E">
            <w:pPr>
              <w:rPr>
                <w:lang/>
              </w:rPr>
            </w:pPr>
            <w:r w:rsidRPr="00852E4E">
              <w:rPr>
                <w:b/>
                <w:bCs/>
                <w:lang/>
              </w:rPr>
              <w:t>Tayari Transitions Brand Package</w:t>
            </w:r>
          </w:p>
          <w:p w14:paraId="601D28AD" w14:textId="77777777" w:rsidR="00852E4E" w:rsidRPr="00852E4E" w:rsidRDefault="00852E4E" w:rsidP="00852E4E">
            <w:pPr>
              <w:numPr>
                <w:ilvl w:val="0"/>
                <w:numId w:val="6"/>
              </w:numPr>
              <w:rPr>
                <w:lang/>
              </w:rPr>
            </w:pPr>
            <w:r w:rsidRPr="00852E4E">
              <w:rPr>
                <w:lang/>
              </w:rPr>
              <w:t xml:space="preserve">Designed a </w:t>
            </w:r>
            <w:r w:rsidRPr="00852E4E">
              <w:rPr>
                <w:b/>
                <w:bCs/>
                <w:lang/>
              </w:rPr>
              <w:t>complete branding package</w:t>
            </w:r>
            <w:r w:rsidRPr="00852E4E">
              <w:rPr>
                <w:lang/>
              </w:rPr>
              <w:t>, including logo, color scheme, and visual identity.</w:t>
            </w:r>
          </w:p>
          <w:p w14:paraId="59AE5342" w14:textId="77777777" w:rsidR="00852E4E" w:rsidRPr="00852E4E" w:rsidRDefault="00852E4E" w:rsidP="00852E4E">
            <w:pPr>
              <w:numPr>
                <w:ilvl w:val="0"/>
                <w:numId w:val="6"/>
              </w:numPr>
              <w:rPr>
                <w:lang/>
              </w:rPr>
            </w:pPr>
            <w:r w:rsidRPr="00852E4E">
              <w:rPr>
                <w:lang/>
              </w:rPr>
              <w:t xml:space="preserve">Ensured a </w:t>
            </w:r>
            <w:r w:rsidRPr="00852E4E">
              <w:rPr>
                <w:b/>
                <w:bCs/>
                <w:lang/>
              </w:rPr>
              <w:t>consistent and professional look</w:t>
            </w:r>
            <w:r w:rsidRPr="00852E4E">
              <w:rPr>
                <w:lang/>
              </w:rPr>
              <w:t xml:space="preserve"> for the brand across digital and print platforms.</w:t>
            </w:r>
          </w:p>
          <w:p w14:paraId="21E62CD0" w14:textId="059D3228" w:rsidR="00852E4E" w:rsidRDefault="00E94EFE" w:rsidP="00852E4E">
            <w:pPr>
              <w:rPr>
                <w:b/>
                <w:bCs/>
              </w:rPr>
            </w:pPr>
            <w:r w:rsidRPr="00E94EFE">
              <w:rPr>
                <w:b/>
                <w:bCs/>
              </w:rPr>
              <w:t>Van Rhyn Primary School</w:t>
            </w:r>
            <w:r>
              <w:rPr>
                <w:b/>
                <w:bCs/>
              </w:rPr>
              <w:t xml:space="preserve"> -</w:t>
            </w:r>
            <w:r w:rsidRPr="00E94EFE">
              <w:rPr>
                <w:b/>
                <w:bCs/>
              </w:rPr>
              <w:t xml:space="preserve"> Online Registration Platform</w:t>
            </w:r>
          </w:p>
          <w:p w14:paraId="7B328F0D" w14:textId="77777777" w:rsidR="00E94EFE" w:rsidRDefault="00E94EFE" w:rsidP="00E94EFE">
            <w:pPr>
              <w:pStyle w:val="ListParagraph"/>
              <w:numPr>
                <w:ilvl w:val="0"/>
                <w:numId w:val="7"/>
              </w:numPr>
            </w:pPr>
            <w:r w:rsidRPr="00E94EFE">
              <w:t>Built a modern registration system enabling parents to apply online with document uploads and real-time tracking. Standout features include an admin dashboard, scalable MongoDB database, Cloudinary integration, and a fast Next.js frontend deployed via Netlify. Prioritized usability, performance,</w:t>
            </w:r>
            <w:r>
              <w:t xml:space="preserve"> concurrent registration</w:t>
            </w:r>
            <w:r w:rsidRPr="00E94EFE">
              <w:t xml:space="preserve"> and smooth admin control.</w:t>
            </w:r>
          </w:p>
          <w:p w14:paraId="3C2C02BB" w14:textId="77777777" w:rsidR="00E94EFE" w:rsidRPr="00E94EFE" w:rsidRDefault="00E94EFE" w:rsidP="00E94EFE">
            <w:pPr>
              <w:rPr>
                <w:b/>
                <w:bCs/>
              </w:rPr>
            </w:pPr>
            <w:r w:rsidRPr="00E94EFE">
              <w:rPr>
                <w:b/>
                <w:bCs/>
              </w:rPr>
              <w:t>ARC Planners &amp; Investments CC Brand Design</w:t>
            </w:r>
          </w:p>
          <w:p w14:paraId="42D4A015" w14:textId="1772D06A" w:rsidR="00E94EFE" w:rsidRPr="00E94EFE" w:rsidRDefault="00D265D7" w:rsidP="00E94EFE">
            <w:pPr>
              <w:pStyle w:val="ListParagraph"/>
              <w:numPr>
                <w:ilvl w:val="0"/>
                <w:numId w:val="7"/>
              </w:numPr>
            </w:pPr>
            <w:r w:rsidRPr="00D265D7">
              <w:t>Designed a complete brand identity package, including a modern, professional logo, multiple logo concepts, mockups, and a custom letterhead. Focused on capturing the company’s values of growth, strength, and reliability through clean, minimalist design.</w:t>
            </w:r>
          </w:p>
        </w:tc>
        <w:tc>
          <w:tcPr>
            <w:tcW w:w="450" w:type="dxa"/>
          </w:tcPr>
          <w:p w14:paraId="720E18F2" w14:textId="77777777" w:rsidR="00784FFA" w:rsidRDefault="00784FFA" w:rsidP="0051367B"/>
        </w:tc>
      </w:tr>
      <w:tr w:rsidR="00C637EF" w:rsidRPr="00784FFA" w14:paraId="53096549" w14:textId="77777777" w:rsidTr="00971213">
        <w:trPr>
          <w:gridAfter w:val="7"/>
          <w:wAfter w:w="7276" w:type="dxa"/>
          <w:trHeight w:val="423"/>
        </w:trPr>
        <w:tc>
          <w:tcPr>
            <w:tcW w:w="540" w:type="dxa"/>
          </w:tcPr>
          <w:p w14:paraId="0610813B" w14:textId="77777777" w:rsidR="00C637EF" w:rsidRPr="00784FFA" w:rsidRDefault="00C637EF" w:rsidP="00971213">
            <w:pPr>
              <w:rPr>
                <w:rFonts w:eastAsiaTheme="majorEastAsia" w:cs="Times New Roman (Headings CS)"/>
                <w:b/>
                <w:caps/>
                <w:color w:val="auto"/>
                <w:szCs w:val="32"/>
              </w:rPr>
            </w:pPr>
          </w:p>
        </w:tc>
        <w:tc>
          <w:tcPr>
            <w:tcW w:w="3763" w:type="dxa"/>
            <w:gridSpan w:val="2"/>
          </w:tcPr>
          <w:p w14:paraId="423A5BEC" w14:textId="11CFE625" w:rsidR="00C637EF" w:rsidRDefault="00C637EF" w:rsidP="00971213">
            <w:pPr>
              <w:pStyle w:val="Heading2"/>
              <w:rPr>
                <w:b/>
                <w:caps/>
                <w:color w:val="auto"/>
                <w:szCs w:val="32"/>
              </w:rPr>
            </w:pPr>
            <w:r>
              <w:rPr>
                <w:b/>
                <w:caps/>
                <w:color w:val="auto"/>
                <w:szCs w:val="32"/>
              </w:rPr>
              <w:t>Reference</w:t>
            </w:r>
          </w:p>
          <w:p w14:paraId="53E53C02" w14:textId="77777777" w:rsidR="00C637EF" w:rsidRDefault="00C637EF" w:rsidP="00971213">
            <w:r>
              <w:t>____________________</w:t>
            </w:r>
          </w:p>
          <w:p w14:paraId="56EB47E1" w14:textId="70ABAA72" w:rsidR="00C637EF" w:rsidRDefault="00C637EF" w:rsidP="00971213">
            <w:r>
              <w:t>Available upon request</w:t>
            </w:r>
          </w:p>
          <w:p w14:paraId="52AB7122" w14:textId="77777777" w:rsidR="00D20D91" w:rsidRDefault="00D20D91" w:rsidP="00971213"/>
          <w:p w14:paraId="1B3172AF" w14:textId="77777777" w:rsidR="00C637EF" w:rsidRPr="00784FFA" w:rsidRDefault="00C637EF" w:rsidP="00971213"/>
        </w:tc>
      </w:tr>
    </w:tbl>
    <w:p w14:paraId="0B46437E" w14:textId="7D856A14" w:rsidR="00D20D91" w:rsidRDefault="00D20D91" w:rsidP="00262B06"/>
    <w:p w14:paraId="3F3C0B2C" w14:textId="598A6DE8" w:rsidR="00E41AB4" w:rsidRPr="00173B36" w:rsidRDefault="00E41AB4" w:rsidP="00D265D7">
      <w:pPr>
        <w:spacing w:before="80" w:after="240" w:line="220" w:lineRule="exact"/>
      </w:pPr>
    </w:p>
    <w:sectPr w:rsidR="00E41AB4" w:rsidRPr="00173B36" w:rsidSect="009C1A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1A300" w14:textId="77777777" w:rsidR="00F04993" w:rsidRDefault="00F04993" w:rsidP="00BA3E51">
      <w:r>
        <w:separator/>
      </w:r>
    </w:p>
  </w:endnote>
  <w:endnote w:type="continuationSeparator" w:id="0">
    <w:p w14:paraId="4A4984C5" w14:textId="77777777" w:rsidR="00F04993" w:rsidRDefault="00F04993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1202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A625E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C10C0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32598" w14:textId="77777777" w:rsidR="00F04993" w:rsidRDefault="00F04993" w:rsidP="00BA3E51">
      <w:r>
        <w:separator/>
      </w:r>
    </w:p>
  </w:footnote>
  <w:footnote w:type="continuationSeparator" w:id="0">
    <w:p w14:paraId="15BDA375" w14:textId="77777777" w:rsidR="00F04993" w:rsidRDefault="00F04993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3AAAD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1E868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DDAD2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CC6E72"/>
    <w:multiLevelType w:val="hybridMultilevel"/>
    <w:tmpl w:val="1DA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F7A1E"/>
    <w:multiLevelType w:val="multilevel"/>
    <w:tmpl w:val="626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5"/>
  </w:num>
  <w:num w:numId="4" w16cid:durableId="1627155122">
    <w:abstractNumId w:val="0"/>
  </w:num>
  <w:num w:numId="5" w16cid:durableId="1119883638">
    <w:abstractNumId w:val="6"/>
  </w:num>
  <w:num w:numId="6" w16cid:durableId="298654605">
    <w:abstractNumId w:val="4"/>
  </w:num>
  <w:num w:numId="7" w16cid:durableId="1228959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B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5053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395B"/>
    <w:rsid w:val="00387FF0"/>
    <w:rsid w:val="003B01BB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01748"/>
    <w:rsid w:val="0051367B"/>
    <w:rsid w:val="00520C5D"/>
    <w:rsid w:val="005219EA"/>
    <w:rsid w:val="00535F87"/>
    <w:rsid w:val="0055248A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240F5"/>
    <w:rsid w:val="00645019"/>
    <w:rsid w:val="006465C8"/>
    <w:rsid w:val="006578FA"/>
    <w:rsid w:val="0067056E"/>
    <w:rsid w:val="00676FBC"/>
    <w:rsid w:val="0068094B"/>
    <w:rsid w:val="00686284"/>
    <w:rsid w:val="00694A6B"/>
    <w:rsid w:val="006959E4"/>
    <w:rsid w:val="006B4446"/>
    <w:rsid w:val="00716542"/>
    <w:rsid w:val="007337AD"/>
    <w:rsid w:val="0073402D"/>
    <w:rsid w:val="00755988"/>
    <w:rsid w:val="00780ADA"/>
    <w:rsid w:val="00784FFA"/>
    <w:rsid w:val="00792D43"/>
    <w:rsid w:val="007B30FE"/>
    <w:rsid w:val="007B7A61"/>
    <w:rsid w:val="007C62C2"/>
    <w:rsid w:val="007E1FA8"/>
    <w:rsid w:val="007E6083"/>
    <w:rsid w:val="007F18EF"/>
    <w:rsid w:val="007F2531"/>
    <w:rsid w:val="00812951"/>
    <w:rsid w:val="00813BE9"/>
    <w:rsid w:val="00820B7B"/>
    <w:rsid w:val="00832245"/>
    <w:rsid w:val="0083727B"/>
    <w:rsid w:val="008520E1"/>
    <w:rsid w:val="00852E4E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638EA"/>
    <w:rsid w:val="0098447D"/>
    <w:rsid w:val="00984A59"/>
    <w:rsid w:val="00986331"/>
    <w:rsid w:val="009A6667"/>
    <w:rsid w:val="009A707B"/>
    <w:rsid w:val="009B2B04"/>
    <w:rsid w:val="009C1AE9"/>
    <w:rsid w:val="009C6D8F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180C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BF5EEF"/>
    <w:rsid w:val="00C155FC"/>
    <w:rsid w:val="00C4572B"/>
    <w:rsid w:val="00C532FC"/>
    <w:rsid w:val="00C536CA"/>
    <w:rsid w:val="00C637EF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20D91"/>
    <w:rsid w:val="00D265D7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94EFE"/>
    <w:rsid w:val="00EA0042"/>
    <w:rsid w:val="00EB1D1B"/>
    <w:rsid w:val="00F04993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DCFB5"/>
  <w15:chartTrackingRefBased/>
  <w15:docId w15:val="{09DD52ED-02CE-417D-919A-2B3ABD3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D7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D20D91"/>
    <w:rPr>
      <w:color w:val="434343" w:themeColor="accent6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38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FF66B2DF174704B66F0E7F310D6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CCEE-1AB4-4157-BC82-A045BEDB590F}"/>
      </w:docPartPr>
      <w:docPartBody>
        <w:p w:rsidR="00D13D06" w:rsidRDefault="00000000">
          <w:pPr>
            <w:pStyle w:val="15FF66B2DF174704B66F0E7F310D6976"/>
          </w:pPr>
          <w:r w:rsidRPr="00173B36">
            <w:t>CONTACT</w:t>
          </w:r>
        </w:p>
      </w:docPartBody>
    </w:docPart>
    <w:docPart>
      <w:docPartPr>
        <w:name w:val="AA913F5EDE354677B18AD058F8E80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5BD31-1A5C-4503-96A7-8223B0326EFA}"/>
      </w:docPartPr>
      <w:docPartBody>
        <w:p w:rsidR="00D13D06" w:rsidRDefault="00000000">
          <w:pPr>
            <w:pStyle w:val="AA913F5EDE354677B18AD058F8E80E70"/>
          </w:pPr>
          <w:r w:rsidRPr="00173B36">
            <w:t>PROFILE</w:t>
          </w:r>
        </w:p>
      </w:docPartBody>
    </w:docPart>
    <w:docPart>
      <w:docPartPr>
        <w:name w:val="06441A0682F4415194D5B8E845521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F68D6-82FE-4BF1-B697-11FF6A5848E8}"/>
      </w:docPartPr>
      <w:docPartBody>
        <w:p w:rsidR="00D13D06" w:rsidRDefault="00000000">
          <w:pPr>
            <w:pStyle w:val="06441A0682F4415194D5B8E845521FD0"/>
          </w:pPr>
          <w:r w:rsidRPr="00173B36">
            <w:t>EXPERIENCE</w:t>
          </w:r>
        </w:p>
      </w:docPartBody>
    </w:docPart>
    <w:docPart>
      <w:docPartPr>
        <w:name w:val="5DC6FB5160F1477185FBAEA76C93D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301B6-3BCA-4D00-8FF6-8621FF8BECE0}"/>
      </w:docPartPr>
      <w:docPartBody>
        <w:p w:rsidR="00D13D06" w:rsidRDefault="00000000">
          <w:pPr>
            <w:pStyle w:val="5DC6FB5160F1477185FBAEA76C93D9C1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E6"/>
    <w:rsid w:val="00581B37"/>
    <w:rsid w:val="006578FA"/>
    <w:rsid w:val="00676FBC"/>
    <w:rsid w:val="00813BE9"/>
    <w:rsid w:val="008553E6"/>
    <w:rsid w:val="00CC53ED"/>
    <w:rsid w:val="00D13D06"/>
    <w:rsid w:val="00F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53E6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paragraph" w:customStyle="1" w:styleId="15FF66B2DF174704B66F0E7F310D6976">
    <w:name w:val="15FF66B2DF174704B66F0E7F310D6976"/>
  </w:style>
  <w:style w:type="paragraph" w:customStyle="1" w:styleId="AA913F5EDE354677B18AD058F8E80E70">
    <w:name w:val="AA913F5EDE354677B18AD058F8E80E70"/>
  </w:style>
  <w:style w:type="paragraph" w:customStyle="1" w:styleId="06441A0682F4415194D5B8E845521FD0">
    <w:name w:val="06441A0682F4415194D5B8E845521FD0"/>
  </w:style>
  <w:style w:type="character" w:customStyle="1" w:styleId="Heading2Char">
    <w:name w:val="Heading 2 Char"/>
    <w:basedOn w:val="DefaultParagraphFont"/>
    <w:link w:val="Heading2"/>
    <w:uiPriority w:val="9"/>
    <w:rsid w:val="008553E6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5DC6FB5160F1477185FBAEA76C93D9C1">
    <w:name w:val="5DC6FB5160F1477185FBAEA76C93D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232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Shinavene</dc:creator>
  <cp:keywords/>
  <dc:description/>
  <cp:lastModifiedBy>Lee Shinavene</cp:lastModifiedBy>
  <cp:revision>6</cp:revision>
  <cp:lastPrinted>2025-04-03T20:51:00Z</cp:lastPrinted>
  <dcterms:created xsi:type="dcterms:W3CDTF">2025-04-03T19:16:00Z</dcterms:created>
  <dcterms:modified xsi:type="dcterms:W3CDTF">2025-07-22T20:53:00Z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